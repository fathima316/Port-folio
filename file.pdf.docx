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                                                                        RESUME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Name        :      </w:t>
      </w:r>
      <w:r>
        <w:rPr>
          <w:rFonts w:ascii="Times New Roman" w:eastAsia="Times New Roman" w:cs="Times New Roman" w:hAnsi="Times New Roman"/>
          <w:b w:val="0"/>
          <w:bCs w:val="0"/>
          <w:sz w:val="24"/>
          <w:szCs w:val="24"/>
          <w:lang w:eastAsia="en-IN"/>
        </w:rPr>
        <w:t>Fathima.k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Address   :      </w:t>
      </w:r>
      <w:r>
        <w:rPr>
          <w:rFonts w:ascii="Times New Roman" w:eastAsia="Times New Roman" w:cs="Times New Roman" w:hAnsi="Times New Roman"/>
          <w:b w:val="0"/>
          <w:bCs w:val="0"/>
          <w:sz w:val="24"/>
          <w:szCs w:val="24"/>
          <w:lang w:eastAsia="en-IN"/>
        </w:rPr>
        <w:t>Golden tower,palladam road,Mangalam. Tiruppur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 w:val="0"/>
          <w:bCs w:val="0"/>
          <w:sz w:val="28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 xml:space="preserve">Phone      :       </w:t>
      </w:r>
      <w:r>
        <w:rPr>
          <w:rFonts w:ascii="Times New Roman" w:eastAsia="Times New Roman" w:cs="Times New Roman" w:hAnsi="Times New Roman"/>
          <w:b w:val="0"/>
          <w:bCs w:val="0"/>
          <w:sz w:val="28"/>
          <w:szCs w:val="24"/>
          <w:lang w:eastAsia="en-IN"/>
        </w:rPr>
        <w:t>9042380428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8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4"/>
          <w:lang w:eastAsia="en-IN"/>
        </w:rPr>
        <w:t>E-mail   :</w:t>
      </w:r>
      <w:r>
        <w:rPr>
          <w:rFonts w:ascii="Times New Roman" w:eastAsia="Times New Roman" w:cs="Times New Roman" w:hAnsi="Times New Roman"/>
          <w:b w:val="0"/>
          <w:bCs w:val="0"/>
          <w:sz w:val="28"/>
          <w:szCs w:val="24"/>
          <w:lang w:eastAsia="en-IN"/>
        </w:rPr>
        <w:t xml:space="preserve">       fathima31687@gmail.com</w:t>
      </w:r>
      <w:bookmarkStart w:id="0" w:name="_GoBack"/>
      <w:bookmarkEnd w:id="0"/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Rectangle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Professional Summary: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 xml:space="preserve">                             </w:t>
      </w: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mc:AlternateContent>
          <mc:Choice Requires="wps">
            <w:drawing>
              <wp:anchor distT="0" distB="0" distL="85723" distR="85723" simplePos="0" relativeHeight="30" behindDoc="0" locked="0" layoutInCell="1" hidden="0" allowOverlap="1">
                <wp:simplePos x="0" y="0"/>
                <wp:positionH relativeFrom="character">
                  <wp:posOffset>551329</wp:posOffset>
                </wp:positionH>
                <wp:positionV relativeFrom="line">
                  <wp:posOffset>258006</wp:posOffset>
                </wp:positionV>
                <wp:extent cx="39599" cy="39598"/>
                <wp:effectExtent l="0" t="0" r="0" b="0"/>
                <wp:wrapNone/>
                <wp:docPr id="3" name="Object 3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2">
                      <w14:nvContentPartPr>
                        <w14:cNvContentPartPr/>
                      </w14:nvContentPartPr>
                      <w14:xfrm>
                        <a:off x="0" y="0"/>
                        <a:ext cx="39599" cy="39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4" o:spid="_x0000_s4" fillcolor="#FFFFFF" stroked="t" strokeweight="1.0pt" style="position:absolute;&#10;margin-left:43.41173pt;&#10;margin-top:20.315434pt;&#10;width:3.1180327pt;&#10;height:3.1180313pt;&#10;z-index:30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3"/>
                <o:lock selection="t"/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 w:val="0"/>
          <w:bCs w:val="0"/>
          <w:sz w:val="27"/>
          <w:szCs w:val="27"/>
          <w:lang w:eastAsia="en-IN"/>
        </w:rPr>
        <w:t>A motivated BCA graduate with a strong foundation in programming ,Data bases and software development.Technical skills , programming proficiency and a passion for technology , showcasing your ability to contribute to a professional environment.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6" name="Rectangle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7" o:spid="_x0000_s7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Education: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Bachelor of Computer Applications (BCA)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(2nd Year)</w:t>
        <w:br/>
        <w:t>[Bharathiar University] | Expected Graduation: [ 2026]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8" name="Rectangle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9" o:spid="_x0000_s9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Skills: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Programming: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Python, HTML, CSS, Java,c++,c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Web designing :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Social media integration,web designing and graphic design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Tools&amp;Platforms: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IBM SkillsBuild, Infosys Springboard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Rectangle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85723" distR="85723" simplePos="0" relativeHeight="28" behindDoc="0" locked="0" layoutInCell="1" hidden="0" allowOverlap="1">
                <wp:simplePos x="0" y="0"/>
                <wp:positionH relativeFrom="character">
                  <wp:posOffset>5061935</wp:posOffset>
                </wp:positionH>
                <wp:positionV relativeFrom="line">
                  <wp:posOffset>35237</wp:posOffset>
                </wp:positionV>
                <wp:extent cx="39598" cy="39598"/>
                <wp:effectExtent l="0" t="0" r="0" b="0"/>
                <wp:wrapNone/>
                <wp:docPr id="12" name="Object 12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598" cy="39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13" o:spid="_x0000_s13" fillcolor="#FFFFFF" stroked="t" strokeweight="1.0pt" style="position:absolute;&#10;margin-left:398.57755pt;&#10;margin-top:2.774567pt;&#10;width:3.1180098pt;&#10;height:3.1180313pt;&#10;z-index:28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5"/>
                <o:lock selection="t"/>
              </v:shape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Projects</w:t>
      </w: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mc:AlternateContent>
          <mc:Choice Requires="wps">
            <w:drawing>
              <wp:anchor distT="0" distB="0" distL="85723" distR="85723" simplePos="0" relativeHeight="27" behindDoc="0" locked="0" layoutInCell="1" hidden="0" allowOverlap="1">
                <wp:simplePos x="0" y="0"/>
                <wp:positionH relativeFrom="character">
                  <wp:posOffset>4948861</wp:posOffset>
                </wp:positionH>
                <wp:positionV relativeFrom="line">
                  <wp:posOffset>-156972</wp:posOffset>
                </wp:positionV>
                <wp:extent cx="39598" cy="39598"/>
                <wp:effectExtent l="0" t="0" r="0" b="0"/>
                <wp:wrapNone/>
                <wp:docPr id="15" name="Object 15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598" cy="39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16" o:spid="_x0000_s16" fillcolor="#FFFFFF" stroked="t" strokeweight="1.0pt" style="position:absolute;&#10;margin-left:389.6741pt;&#10;margin-top:-12.360001pt;&#10;width:3.1180098pt;&#10;height:3.1180313pt;&#10;z-index:27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7"/>
                <o:lock selection="t"/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IBM SkillsBuild Project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– Worked on [brief description of project, e.g., web development, UI design, etc.]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8" name="Rectangle 1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19" o:spid="_x0000_s19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ind w:firstLineChars="200" w:firstLine="540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</w:p>
    <w:p>
      <w:pPr>
        <w:spacing w:before="100" w:beforeAutospacing="1" w:after="100" w:afterAutospacing="1" w:line="240" w:lineRule="auto"/>
        <w:ind w:firstLineChars="200" w:firstLine="540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</w:p>
    <w:p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Certifications: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Python Course – Infosys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Web Programming – IBM SkillsBuild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web designing Course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0" name="Rectangle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1" o:spid="_x0000_s2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cs="Times New Roman" w:hAnsi="Times New Roman"/>
          <w:b/>
          <w:bCs/>
          <w:sz w:val="27"/>
          <w:szCs w:val="27"/>
          <w:lang w:eastAsia="en-IN"/>
        </w:rPr>
        <w:t>Extracurricular Activities: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85723" distR="85723" simplePos="0" relativeHeight="29" behindDoc="0" locked="0" layoutInCell="1" hidden="0" allowOverlap="1">
                <wp:simplePos x="0" y="0"/>
                <wp:positionH relativeFrom="character">
                  <wp:posOffset>1376372</wp:posOffset>
                </wp:positionH>
                <wp:positionV relativeFrom="line">
                  <wp:posOffset>-861083</wp:posOffset>
                </wp:positionV>
                <wp:extent cx="39599" cy="39599"/>
                <wp:effectExtent l="0" t="0" r="0" b="0"/>
                <wp:wrapNone/>
                <wp:docPr id="22" name="Object 22"/>
                <wp:cNvGraphicFramePr>
                  <a:graphicFrameLocks noChangeAspect="0" noSelect="1"/>
                </wp:cNvGraphicFramePr>
                <a:graphic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599" cy="39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type="#_x0000_t75" id="Object 23" o:spid="_x0000_s23" fillcolor="#FFFFFF" stroked="t" strokeweight="1.0pt" style="position:absolute;&#10;margin-left:108.375755pt;&#10;margin-top:-67.80181pt;&#10;width:3.1180327pt;&#10;height:3.1180327pt;&#10;z-index:29;&#10;mso-position-horizontal:absolute;&#10;mso-position-horizontal-relative:char;&#10;mso-position-vertical:absolute;&#10;mso-position-vertical-relative:line;&#10;mso-wrap-distance-left:6.7498426pt;&#10;mso-wrap-distance-right:6.7498426pt;">
                <v:stroke color="#000000"/>
                <v:imagedata r:id="rId9"/>
                <o:lock selection="t"/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Paper presentation and marketting for college events and personal work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Creating web sites, QR code,poster designs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>Drawing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25" name="Rectangle 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Rectangle 26" o:spid="_x0000_s2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!!!</w:t>
      </w:r>
      <w:r>
        <w:rPr>
          <w:rFonts w:ascii="Times New Roman" w:eastAsia="Times New Roman" w:cs="Times New Roman" w:hAnsi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cs="Times New Roman" w:hAnsi="Times New Roman"/>
          <w:b/>
          <w:bCs/>
          <w:sz w:val="24"/>
          <w:szCs w:val="24"/>
          <w:lang w:eastAsia="en-IN"/>
        </w:rPr>
        <w:t>THANK YOU  !!!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15F0D94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tmpl w:val="E5128A2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tmpl w:val="9702C8F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tmpl w:val="538A61F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Latha"/>
      <w:sz w:val="22"/>
      <w:szCs w:val="22"/>
      <w:lang w:val="en-IN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 w:hAnsi="Times New Roman"/>
      <w:b/>
      <w:bCs/>
      <w:sz w:val="27"/>
      <w:szCs w:val="27"/>
      <w:lang w:eastAsia="en-IN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character" w:styleId="16">
    <w:name w:val="Strong"/>
    <w:basedOn w:val="10"/>
    <w:rPr>
      <w:b/>
      <w:bCs/>
    </w:rPr>
  </w:style>
  <w:style w:type="character" w:styleId="17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customXml" Target="ink/ink1.xml"/><Relationship Id="rId3" Type="http://schemas.openxmlformats.org/officeDocument/2006/relationships/image" Target="media/5.png"/><Relationship Id="rId4" Type="http://schemas.openxmlformats.org/officeDocument/2006/relationships/customXml" Target="ink/ink2.xml"/><Relationship Id="rId5" Type="http://schemas.openxmlformats.org/officeDocument/2006/relationships/image" Target="media/14.png"/><Relationship Id="rId6" Type="http://schemas.openxmlformats.org/officeDocument/2006/relationships/customXml" Target="ink/ink3.xml"/><Relationship Id="rId7" Type="http://schemas.openxmlformats.org/officeDocument/2006/relationships/image" Target="media/17.png"/><Relationship Id="rId8" Type="http://schemas.openxmlformats.org/officeDocument/2006/relationships/customXml" Target="ink/ink4.xml"/><Relationship Id="rId9" Type="http://schemas.openxmlformats.org/officeDocument/2006/relationships/image" Target="media/24.png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4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4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4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1023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</inkml:channelProperties>
      </inkml:inkSource>
      <inkml:timestamp xml:id="ts0" timeString="2025-03-18T19:18:45"/>
    </inkml:context>
    <inkml:brush xml:id="br0">
      <inkml:brushProperty name="width" value="0.07054674" units="cm"/>
      <inkml:brushProperty name="height" value="0.07054674" units="cm"/>
      <inkml:brushProperty name="fitToCurve" value="1"/>
      <inkml:brushProperty name="color" value="#000000"/>
    </inkml:brush>
  </inkml:definitions>
  <inkml:annotation type="path"> 0 0 1, 29 29 1, 59 59 1</inkml:annotation>
  <inkml:annotation type="data">ACAcA4CABAAAAAAAHQIaGgMERTRIERHG+sNBCgUDgmCCYA==
</inkml:annotation>
  <inkml:annotation type="types">AAEB
</inkml:annotation>
</inkml:ink>
</file>

<file path=docProps/app.xml><?xml version="1.0" encoding="utf-8"?>
<Properties xmlns="http://schemas.openxmlformats.org/officeDocument/2006/extended-properties">
  <Template>Normal.eit</Template>
  <TotalTime>7</TotalTime>
  <Application>Office</Application>
  <Pages>2</Pages>
  <Words>147</Words>
  <Characters>943</Characters>
  <Lines>41</Lines>
  <Paragraphs>24</Paragraphs>
  <CharactersWithSpaces>1262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2025-03-18T11:18:45Z</dcterms:modified>
</cp:coreProperties>
</file>